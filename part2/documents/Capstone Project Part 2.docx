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4388" w:rsidRDefault="00ED2D6E">
      <w:pPr>
        <w:pStyle w:val="Title"/>
      </w:pPr>
      <w:r>
        <w:t>Capstone Project Part 2</w:t>
      </w:r>
    </w:p>
    <w:p w:rsidR="00524388" w:rsidRDefault="00ED2D6E" w:rsidP="00ED2D6E">
      <w:pPr>
        <w:pStyle w:val="Heading1"/>
      </w:pPr>
      <w:r>
        <w:t>Component and Data Flow</w:t>
      </w:r>
    </w:p>
    <w:p w:rsidR="00ED2D6E" w:rsidRPr="00ED2D6E" w:rsidRDefault="00ED2D6E" w:rsidP="00ED2D6E">
      <w:r>
        <w:t xml:space="preserve">Input is being read from EBS volume using Spark Streaming. The results are trimmed and stored to the Kafka Cluster. A separated Spark Streaming jobs are reusing clean data from Kafka and processing it to answer the appropriate query and final results are being stored in the Cassandra.  </w:t>
      </w:r>
    </w:p>
    <w:p w:rsidR="00ED2D6E" w:rsidRDefault="00ED2D6E" w:rsidP="00ED2D6E">
      <w:r>
        <w:rPr>
          <w:noProof/>
        </w:rPr>
        <w:drawing>
          <wp:inline distT="0" distB="0" distL="0" distR="0">
            <wp:extent cx="7010400" cy="2853690"/>
            <wp:effectExtent l="0" t="0" r="0" b="381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37" cy="29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6E" w:rsidRDefault="00ED2D6E" w:rsidP="00ED2D6E"/>
    <w:p w:rsidR="00ED2D6E" w:rsidRDefault="00ED2D6E" w:rsidP="00ED2D6E">
      <w:pPr>
        <w:pStyle w:val="Heading1"/>
      </w:pPr>
      <w:r>
        <w:t>Deployment</w:t>
      </w:r>
    </w:p>
    <w:p w:rsidR="00ED2D6E" w:rsidRPr="00ED2D6E" w:rsidRDefault="00ED2D6E" w:rsidP="00ED2D6E"/>
    <w:sectPr w:rsidR="00ED2D6E" w:rsidRPr="00ED2D6E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659C" w:rsidRDefault="009D659C">
      <w:pPr>
        <w:spacing w:after="0" w:line="240" w:lineRule="auto"/>
      </w:pPr>
      <w:r>
        <w:separator/>
      </w:r>
    </w:p>
  </w:endnote>
  <w:endnote w:type="continuationSeparator" w:id="0">
    <w:p w:rsidR="009D659C" w:rsidRDefault="009D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659C" w:rsidRDefault="009D659C">
      <w:pPr>
        <w:spacing w:after="0" w:line="240" w:lineRule="auto"/>
      </w:pPr>
      <w:r>
        <w:separator/>
      </w:r>
    </w:p>
  </w:footnote>
  <w:footnote w:type="continuationSeparator" w:id="0">
    <w:p w:rsidR="009D659C" w:rsidRDefault="009D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6E"/>
    <w:rsid w:val="000A66FD"/>
    <w:rsid w:val="0031792B"/>
    <w:rsid w:val="003F31CF"/>
    <w:rsid w:val="00524388"/>
    <w:rsid w:val="009D659C"/>
    <w:rsid w:val="00BB58E9"/>
    <w:rsid w:val="00E73AC0"/>
    <w:rsid w:val="00E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5B3B565F-9A4B-354D-82F7-F412EDC1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choudhary/Library/Containers/com.microsoft.Word/Data/Library/Application%20Support/Microsoft/Office/16.0/DTS/en-US%7b5158BF14-BBF8-F641-97DE-81E3C6F50DF0%7d/%7b0502EF94-76EE-5046-B307-FD9C6CA81935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Hemendra Choudhary</dc:creator>
  <cp:keywords/>
  <dc:description/>
  <cp:lastModifiedBy>Hemendra Choudhary</cp:lastModifiedBy>
  <cp:revision>1</cp:revision>
  <dcterms:created xsi:type="dcterms:W3CDTF">2020-07-18T01:40:00Z</dcterms:created>
  <dcterms:modified xsi:type="dcterms:W3CDTF">2020-07-18T03:09:00Z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